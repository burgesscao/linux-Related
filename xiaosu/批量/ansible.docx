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1、安装ansible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yum install -y ansible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2、配置ansible，编辑/etc/ansible/ansible.cfg，</w:t>
      </w:r>
      <w:r>
        <w:rPr>
          <w:rFonts w:hint="eastAsia" w:ascii="宋体" w:hAnsi="宋体"/>
          <w:sz w:val="22"/>
          <w:lang w:val="en-US" w:eastAsia="zh-CN"/>
        </w:rPr>
        <w:t>修改以下参数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[defaults]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forks          = 200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host_key_checking = False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timeout = 120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3、使用ansible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① 使用ansible有两种方法（这里只写脚本方式）：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一、命令行方式，命令行方式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二、使用yaml语言写的脚本方式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② 步骤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一、先在/etc/ansible/hosts下指定操作主机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二、编写yaml语言脚本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三、使用ansible-playbook命令执行脚本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4、在/etc/ansible/hosts指定操作主机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格式：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vertAlign w:val="baseline"/>
          <w:lang w:val="zh-CN"/>
        </w:rPr>
      </w:pPr>
      <w:r>
        <w:rPr>
          <w:rFonts w:hint="eastAsia" w:ascii="宋体" w:hAnsi="宋体"/>
          <w:sz w:val="22"/>
          <w:vertAlign w:val="baseline"/>
          <w:lang w:val="zh-CN"/>
        </w:rPr>
        <w:t>[</w:t>
      </w:r>
      <w:r>
        <w:rPr>
          <w:rFonts w:hint="eastAsia" w:ascii="宋体" w:hAnsi="宋体"/>
          <w:sz w:val="22"/>
          <w:vertAlign w:val="baseline"/>
          <w:lang w:val="en-US" w:eastAsia="zh-CN"/>
        </w:rPr>
        <w:t>操作的主机组的名称</w:t>
      </w:r>
      <w:r>
        <w:rPr>
          <w:rFonts w:hint="eastAsia" w:ascii="宋体" w:hAnsi="宋体"/>
          <w:sz w:val="22"/>
          <w:vertAlign w:val="baseline"/>
          <w:lang w:val="zh-CN"/>
        </w:rPr>
        <w:t>]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vertAlign w:val="baseline"/>
          <w:lang w:val="zh-CN"/>
        </w:rPr>
      </w:pP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IP1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ansible_ssh_user=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主机用户名1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ansible_ssh_pass=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主机密码1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ansible_ssh_port=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端口1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vertAlign w:val="baseline"/>
          <w:lang w:val="en-US" w:eastAsia="zh-CN"/>
        </w:rPr>
      </w:pP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IP2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ansible_ssh_user=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主机用户名2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ansible_ssh_pass=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主机密码2</w:t>
      </w:r>
      <w:r>
        <w:rPr>
          <w:rFonts w:hint="eastAsia" w:ascii="宋体" w:hAnsi="宋体"/>
          <w:sz w:val="22"/>
          <w:vertAlign w:val="baseline"/>
          <w:lang w:val="zh-CN"/>
        </w:rPr>
        <w:t xml:space="preserve"> ansible_ssh_port=</w:t>
      </w:r>
      <w:r>
        <w:rPr>
          <w:rFonts w:hint="eastAsia" w:ascii="宋体" w:hAnsi="宋体"/>
          <w:color w:val="FF0000"/>
          <w:sz w:val="22"/>
          <w:vertAlign w:val="baseline"/>
          <w:lang w:val="en-US" w:eastAsia="zh-CN"/>
        </w:rPr>
        <w:t>端口2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vertAlign w:val="baseline"/>
          <w:lang w:val="en-US" w:eastAsia="zh-CN"/>
        </w:rPr>
      </w:pPr>
      <w:r>
        <w:rPr>
          <w:rFonts w:hint="eastAsia" w:ascii="宋体" w:hAnsi="宋体"/>
          <w:sz w:val="22"/>
          <w:vertAlign w:val="baseline"/>
          <w:lang w:val="en-US" w:eastAsia="zh-CN"/>
        </w:rPr>
        <w:t>......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例如</w:t>
      </w:r>
    </w:p>
    <w:tbl>
      <w:tblPr>
        <w:tblStyle w:val="4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280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zh-CN"/>
              </w:rPr>
              <w:t>[</w:t>
            </w: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APP</w:t>
            </w:r>
            <w:r>
              <w:rPr>
                <w:rFonts w:hint="eastAsia" w:ascii="宋体" w:hAnsi="宋体"/>
                <w:sz w:val="22"/>
                <w:vertAlign w:val="baseline"/>
                <w:lang w:val="zh-CN"/>
              </w:rPr>
              <w:t>]</w:t>
            </w:r>
          </w:p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zh-CN"/>
              </w:rPr>
              <w:t>111.230.198.126 ansible_ssh_user=root ansible_ssh_pass=DQhE1qMlLd ansible_ssh_port=12008</w:t>
            </w:r>
          </w:p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zh-CN"/>
              </w:rPr>
              <w:t>118.126.95.128 ansible_ssh_user=root ansible_ssh_pass=DQhE1qMlLd ansible_ssh_port=12008</w:t>
            </w:r>
          </w:p>
        </w:tc>
      </w:tr>
    </w:tbl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编写yaml语言脚本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这里简单介绍ansible两个模块，其它模块百度；还有介绍yaml语言脚本的格式，yaml脚本是以yaml或yl为扩展名的文件；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- hosts: </w:t>
      </w:r>
      <w:r>
        <w:rPr>
          <w:rFonts w:hint="eastAsia" w:ascii="宋体" w:hAnsi="宋体"/>
          <w:sz w:val="22"/>
          <w:vertAlign w:val="baseline"/>
          <w:lang w:val="en-US" w:eastAsia="zh-CN"/>
        </w:rPr>
        <w:t>操作的主机组的名称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remote_user: root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tasks: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- name: 需要做的操作名称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模块: 操作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- name: 需要做的操作名称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模块: 操作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...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color w:val="FF0000"/>
          <w:sz w:val="22"/>
          <w:lang w:val="en-US" w:eastAsia="zh-CN"/>
        </w:rPr>
        <w:t>注意：每个层级结构必须对齐，否则报错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copy模块：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格式：</w:t>
      </w:r>
    </w:p>
    <w:p>
      <w:pPr>
        <w:numPr>
          <w:ilvl w:val="0"/>
          <w:numId w:val="0"/>
        </w:numPr>
        <w:spacing w:beforeLines="0" w:after="200" w:afterLines="0" w:line="276" w:lineRule="auto"/>
        <w:ind w:left="857" w:leftChars="408" w:firstLine="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copy: src=本机（即装有ansible的机器）的源路径 dest=目标主机的存储路径  force=yes（是否覆盖原来的文件)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shell模块：就是在远处主机执行shell命令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格式：</w:t>
      </w:r>
    </w:p>
    <w:p>
      <w:pPr>
        <w:numPr>
          <w:ilvl w:val="0"/>
          <w:numId w:val="0"/>
        </w:numPr>
        <w:spacing w:beforeLines="0" w:after="200" w:afterLines="0" w:line="276" w:lineRule="auto"/>
        <w:ind w:left="420" w:leftChars="0"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shell: 需要执行的命令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例如：</w:t>
      </w:r>
    </w:p>
    <w:tbl>
      <w:tblPr>
        <w:tblStyle w:val="4"/>
        <w:tblW w:w="11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- hosts: APP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remote_user: root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tasks: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- name: copy KR_H*_proxy.sh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  copy: src=/root/ansible/ssr_deploy/changeProxy/changeProxy.sh dest=/root/changeProxy.sh force=yes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- name: exec KR_H*_proxy.sh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  shell: bash /root/changeProxy.sh 106.15.184.141 120.79.237.217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- name: start zabbix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      shell: /data/zabbix/sbin/zabbix_agentd -c /data/zabbix/etc/zabbix_agentd.conf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ind w:left="0" w:leftChars="0" w:firstLine="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执行yaml脚本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ansible-playbook 脚本名称.yaml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/>
    <w:sectPr>
      <w:pgSz w:w="14685" w:h="20809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3064"/>
    <w:multiLevelType w:val="singleLevel"/>
    <w:tmpl w:val="2950306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875EA"/>
    <w:rsid w:val="027016B1"/>
    <w:rsid w:val="02B12511"/>
    <w:rsid w:val="02EC602C"/>
    <w:rsid w:val="02ED2401"/>
    <w:rsid w:val="03035DAF"/>
    <w:rsid w:val="03542A50"/>
    <w:rsid w:val="05304C88"/>
    <w:rsid w:val="060A2EE6"/>
    <w:rsid w:val="074C0D88"/>
    <w:rsid w:val="080B1A05"/>
    <w:rsid w:val="08230928"/>
    <w:rsid w:val="0B0A1FFD"/>
    <w:rsid w:val="0B8B49A3"/>
    <w:rsid w:val="0C6D2B93"/>
    <w:rsid w:val="0CAD3809"/>
    <w:rsid w:val="0D434681"/>
    <w:rsid w:val="0DCD6049"/>
    <w:rsid w:val="0E955248"/>
    <w:rsid w:val="0FFE674F"/>
    <w:rsid w:val="1093163F"/>
    <w:rsid w:val="12496E3E"/>
    <w:rsid w:val="12DA4E2F"/>
    <w:rsid w:val="14E53359"/>
    <w:rsid w:val="166A38B8"/>
    <w:rsid w:val="168B3803"/>
    <w:rsid w:val="18D77804"/>
    <w:rsid w:val="19DF0CED"/>
    <w:rsid w:val="1A1A3D6B"/>
    <w:rsid w:val="1A523DFC"/>
    <w:rsid w:val="1AC71637"/>
    <w:rsid w:val="1AD82BAA"/>
    <w:rsid w:val="1B1936C4"/>
    <w:rsid w:val="1CBC7F95"/>
    <w:rsid w:val="1D120F8A"/>
    <w:rsid w:val="1D1268D6"/>
    <w:rsid w:val="1DA855E5"/>
    <w:rsid w:val="1E7B69AE"/>
    <w:rsid w:val="1F3F1BCC"/>
    <w:rsid w:val="20430896"/>
    <w:rsid w:val="2090706A"/>
    <w:rsid w:val="21B56EA6"/>
    <w:rsid w:val="22AE3F04"/>
    <w:rsid w:val="230054FA"/>
    <w:rsid w:val="23161951"/>
    <w:rsid w:val="23C01F10"/>
    <w:rsid w:val="248B2BCB"/>
    <w:rsid w:val="24D00399"/>
    <w:rsid w:val="25CF5DEA"/>
    <w:rsid w:val="261D2AAF"/>
    <w:rsid w:val="26966044"/>
    <w:rsid w:val="26C73DCD"/>
    <w:rsid w:val="270249E1"/>
    <w:rsid w:val="27052680"/>
    <w:rsid w:val="28824F62"/>
    <w:rsid w:val="29711C01"/>
    <w:rsid w:val="2A0478F7"/>
    <w:rsid w:val="2A0F104D"/>
    <w:rsid w:val="2B626FC1"/>
    <w:rsid w:val="2B7215FB"/>
    <w:rsid w:val="2B944924"/>
    <w:rsid w:val="2BE04C7D"/>
    <w:rsid w:val="2C28659E"/>
    <w:rsid w:val="2C4D117D"/>
    <w:rsid w:val="2C92730D"/>
    <w:rsid w:val="2CE716DD"/>
    <w:rsid w:val="2D956FE1"/>
    <w:rsid w:val="2DEE0B01"/>
    <w:rsid w:val="2EAF6B21"/>
    <w:rsid w:val="2EE17527"/>
    <w:rsid w:val="30445D24"/>
    <w:rsid w:val="313E5531"/>
    <w:rsid w:val="3151657D"/>
    <w:rsid w:val="31840B25"/>
    <w:rsid w:val="31983B7A"/>
    <w:rsid w:val="31FD3FB4"/>
    <w:rsid w:val="320C2927"/>
    <w:rsid w:val="32A114A0"/>
    <w:rsid w:val="3342062D"/>
    <w:rsid w:val="33557865"/>
    <w:rsid w:val="346F36A3"/>
    <w:rsid w:val="36531517"/>
    <w:rsid w:val="371F3E97"/>
    <w:rsid w:val="37DB6809"/>
    <w:rsid w:val="38063077"/>
    <w:rsid w:val="386C32E4"/>
    <w:rsid w:val="3906158F"/>
    <w:rsid w:val="39A315CC"/>
    <w:rsid w:val="3BBF2BCF"/>
    <w:rsid w:val="3D6865D8"/>
    <w:rsid w:val="3DB41449"/>
    <w:rsid w:val="3EE1699B"/>
    <w:rsid w:val="3F8B46F9"/>
    <w:rsid w:val="40BA4CA2"/>
    <w:rsid w:val="42434114"/>
    <w:rsid w:val="425208CD"/>
    <w:rsid w:val="42591DE5"/>
    <w:rsid w:val="43365F50"/>
    <w:rsid w:val="43F97D20"/>
    <w:rsid w:val="449A45A5"/>
    <w:rsid w:val="457A5592"/>
    <w:rsid w:val="45D13066"/>
    <w:rsid w:val="46AE116B"/>
    <w:rsid w:val="47A72379"/>
    <w:rsid w:val="47BB0945"/>
    <w:rsid w:val="483B6978"/>
    <w:rsid w:val="485956AD"/>
    <w:rsid w:val="4939764A"/>
    <w:rsid w:val="49D53A5E"/>
    <w:rsid w:val="49E919FC"/>
    <w:rsid w:val="4A2231F7"/>
    <w:rsid w:val="4B14011B"/>
    <w:rsid w:val="4B6E400C"/>
    <w:rsid w:val="4C035E78"/>
    <w:rsid w:val="4DC95221"/>
    <w:rsid w:val="4DE232A2"/>
    <w:rsid w:val="4EB51608"/>
    <w:rsid w:val="4ED328CA"/>
    <w:rsid w:val="4FD8033A"/>
    <w:rsid w:val="4FE31779"/>
    <w:rsid w:val="5099564A"/>
    <w:rsid w:val="50DF45DA"/>
    <w:rsid w:val="51154311"/>
    <w:rsid w:val="52050316"/>
    <w:rsid w:val="529D7063"/>
    <w:rsid w:val="53424CE7"/>
    <w:rsid w:val="5381579B"/>
    <w:rsid w:val="54672056"/>
    <w:rsid w:val="550F44EA"/>
    <w:rsid w:val="5594063E"/>
    <w:rsid w:val="55AD1E3B"/>
    <w:rsid w:val="55FA6289"/>
    <w:rsid w:val="56385A4E"/>
    <w:rsid w:val="576B1EB9"/>
    <w:rsid w:val="58BF0796"/>
    <w:rsid w:val="593956A2"/>
    <w:rsid w:val="5ABC12FB"/>
    <w:rsid w:val="5ADD5CB7"/>
    <w:rsid w:val="5B5750FD"/>
    <w:rsid w:val="5BCF0B81"/>
    <w:rsid w:val="5C217A73"/>
    <w:rsid w:val="5C50600D"/>
    <w:rsid w:val="5CE93E24"/>
    <w:rsid w:val="5DAB3614"/>
    <w:rsid w:val="5F152CD2"/>
    <w:rsid w:val="5F177725"/>
    <w:rsid w:val="5F361FAC"/>
    <w:rsid w:val="5FA8368C"/>
    <w:rsid w:val="61DC63AF"/>
    <w:rsid w:val="624B11B5"/>
    <w:rsid w:val="64B5044D"/>
    <w:rsid w:val="65856C08"/>
    <w:rsid w:val="658C1D2D"/>
    <w:rsid w:val="65CA4257"/>
    <w:rsid w:val="6632594F"/>
    <w:rsid w:val="6726627B"/>
    <w:rsid w:val="67307533"/>
    <w:rsid w:val="681C79D9"/>
    <w:rsid w:val="69A359D7"/>
    <w:rsid w:val="69D5506A"/>
    <w:rsid w:val="6A4941CF"/>
    <w:rsid w:val="6AA21A90"/>
    <w:rsid w:val="6AEF7A4F"/>
    <w:rsid w:val="6C446AC6"/>
    <w:rsid w:val="6C941999"/>
    <w:rsid w:val="6C9A128E"/>
    <w:rsid w:val="6D151AD8"/>
    <w:rsid w:val="6D3848F3"/>
    <w:rsid w:val="6D535020"/>
    <w:rsid w:val="6DCB4281"/>
    <w:rsid w:val="6E435CB4"/>
    <w:rsid w:val="6EB7694D"/>
    <w:rsid w:val="6F8D4D8D"/>
    <w:rsid w:val="6FBB35A1"/>
    <w:rsid w:val="70731AA4"/>
    <w:rsid w:val="71FE0496"/>
    <w:rsid w:val="723D06A4"/>
    <w:rsid w:val="74BE75B5"/>
    <w:rsid w:val="765E6738"/>
    <w:rsid w:val="77296BEE"/>
    <w:rsid w:val="779F72D9"/>
    <w:rsid w:val="78121BD7"/>
    <w:rsid w:val="7837573E"/>
    <w:rsid w:val="7893503B"/>
    <w:rsid w:val="7A902643"/>
    <w:rsid w:val="7C9D7F60"/>
    <w:rsid w:val="7D041A57"/>
    <w:rsid w:val="7D454B8B"/>
    <w:rsid w:val="7DD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2018-03-29T01:42:00Z</dcterms:created>
  <dc:creator>Administrator</dc:creator>
  <cp:lastModifiedBy>Administrator</cp:lastModifiedBy>
  <dcterms:modified xsi:type="dcterms:W3CDTF">2018-03-29T02:05:38Z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